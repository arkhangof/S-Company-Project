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9202" w14:textId="77777777" w:rsidR="004607AE" w:rsidRDefault="006C7AF7">
      <w:pPr>
        <w:pStyle w:val="1"/>
      </w:pPr>
      <w:r>
        <w:t>SGOS Road Map</w:t>
      </w:r>
      <w:bookmarkStart w:id="0" w:name="_GoBack"/>
      <w:bookmarkEnd w:id="0"/>
    </w:p>
    <w:sdt>
      <w:sdtPr>
        <w:id w:val="-1461253836"/>
        <w:placeholder>
          <w:docPart w:val="8254F52303A50340A236BBB1C284ED67"/>
        </w:placeholder>
        <w:temporary/>
        <w:showingPlcHdr/>
        <w15:appearance w15:val="hidden"/>
      </w:sdtPr>
      <w:sdtEndPr/>
      <w:sdtContent>
        <w:p w14:paraId="4CC927CC" w14:textId="77777777" w:rsidR="004607AE" w:rsidRDefault="001648BF">
          <w:pPr>
            <w:pStyle w:val="a"/>
          </w:pPr>
          <w:r>
            <w:t>若想記錄筆記，請點選這裡，開始輸入。</w:t>
          </w:r>
        </w:p>
        <w:p w14:paraId="5C08AB7A" w14:textId="77777777" w:rsidR="004607AE" w:rsidRDefault="001648BF">
          <w:pPr>
            <w:pStyle w:val="a"/>
          </w:pPr>
          <w:r>
            <w:t>或者，您也可以使用免費的</w:t>
          </w:r>
          <w:r>
            <w:t xml:space="preserve"> OneNote </w:t>
          </w:r>
          <w:r>
            <w:t>應用程式，輕鬆建立所有記事的數位筆記本，自動同步處理您所有裝置上的記事。</w:t>
          </w:r>
        </w:p>
      </w:sdtContent>
    </w:sdt>
    <w:p w14:paraId="53A75683" w14:textId="77777777" w:rsidR="004607AE" w:rsidRDefault="001648BF">
      <w:pPr>
        <w:pStyle w:val="2"/>
      </w:pPr>
      <w:r>
        <w:t>如需進一步瞭解及取得</w:t>
      </w:r>
      <w:r>
        <w:t xml:space="preserve"> OneNote</w:t>
      </w:r>
      <w:r>
        <w:t>，請至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4607AE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4E26" w14:textId="77777777" w:rsidR="001D1039" w:rsidRDefault="001D1039">
      <w:r>
        <w:separator/>
      </w:r>
    </w:p>
    <w:p w14:paraId="7D12E0D1" w14:textId="77777777" w:rsidR="001D1039" w:rsidRDefault="001D1039"/>
  </w:endnote>
  <w:endnote w:type="continuationSeparator" w:id="0">
    <w:p w14:paraId="5052FBB4" w14:textId="77777777" w:rsidR="001D1039" w:rsidRDefault="001D1039">
      <w:r>
        <w:continuationSeparator/>
      </w:r>
    </w:p>
    <w:p w14:paraId="1A8EF977" w14:textId="77777777" w:rsidR="001D1039" w:rsidRDefault="001D1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2F349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62D8A" w14:textId="77777777" w:rsidR="001D1039" w:rsidRDefault="001D1039">
      <w:r>
        <w:separator/>
      </w:r>
    </w:p>
    <w:p w14:paraId="640DC1F3" w14:textId="77777777" w:rsidR="001D1039" w:rsidRDefault="001D1039"/>
  </w:footnote>
  <w:footnote w:type="continuationSeparator" w:id="0">
    <w:p w14:paraId="04B9C6A6" w14:textId="77777777" w:rsidR="001D1039" w:rsidRDefault="001D1039">
      <w:r>
        <w:continuationSeparator/>
      </w:r>
    </w:p>
    <w:p w14:paraId="66067497" w14:textId="77777777" w:rsidR="001D1039" w:rsidRDefault="001D103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7"/>
    <w:rsid w:val="001648BF"/>
    <w:rsid w:val="001D1039"/>
    <w:rsid w:val="004607AE"/>
    <w:rsid w:val="006C7AF7"/>
    <w:rsid w:val="00D0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C9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khan/Library/Containers/com.microsoft.Word/Data/Library/Caches/1028/TM10002086/&#35352;&#37636;&#31558;&#3535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54F52303A50340A236BBB1C284ED67"/>
        <w:category>
          <w:name w:val="通用格式"/>
          <w:gallery w:val="placeholder"/>
        </w:category>
        <w:types>
          <w:type w:val="bbPlcHdr"/>
        </w:types>
        <w:behaviors>
          <w:behavior w:val="content"/>
        </w:behaviors>
        <w:guid w:val="{DC9008AF-8659-364D-833D-FA87B7AA2473}"/>
      </w:docPartPr>
      <w:docPartBody>
        <w:p w:rsidR="00E24AC3" w:rsidRDefault="00042F99">
          <w:pPr>
            <w:pStyle w:val="a"/>
          </w:pPr>
          <w:r>
            <w:t>To take notes, just tap here and start typing.</w:t>
          </w:r>
        </w:p>
        <w:p w:rsidR="00000000" w:rsidRDefault="00042F99">
          <w:pPr>
            <w:pStyle w:val="8254F52303A50340A236BBB1C284ED67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99"/>
    <w:rsid w:val="0004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2C2FBE8EB43749AF6D65B1AADA99EA">
    <w:name w:val="582C2FBE8EB43749AF6D65B1AADA99EA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254F52303A50340A236BBB1C284ED67">
    <w:name w:val="8254F52303A50340A236BBB1C284ED6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記錄筆記.dotx</Template>
  <TotalTime>1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Arkhan Tsao</dc:creator>
  <cp:keywords/>
  <dc:description/>
  <cp:lastModifiedBy>Arkhan Tsao</cp:lastModifiedBy>
  <cp:revision>1</cp:revision>
  <dcterms:created xsi:type="dcterms:W3CDTF">2017-05-19T08:40:00Z</dcterms:created>
  <dcterms:modified xsi:type="dcterms:W3CDTF">2017-05-19T08:41:00Z</dcterms:modified>
</cp:coreProperties>
</file>